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Day 3 Lab Manual Part 2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U. Mohan Srinivas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 No: </w:t>
      </w:r>
      <w:r>
        <w:rPr>
          <w:sz w:val="28"/>
          <w:szCs w:val="28"/>
        </w:rPr>
        <w:t>192110320</w:t>
      </w:r>
    </w:p>
    <w:p>
      <w:pPr>
        <w:rPr>
          <w:b/>
          <w:bCs/>
        </w:rPr>
      </w:pPr>
      <w:r>
        <w:rPr>
          <w:b/>
          <w:bCs/>
        </w:rPr>
        <w:t>BIVARIATEANALYSIS IN R -COVARIANCE, CORRELATION, CROSSTAB</w:t>
      </w:r>
    </w:p>
    <w:p>
      <w:pPr>
        <w:rPr>
          <w:b/>
          <w:bCs/>
        </w:rPr>
      </w:pPr>
      <w:r>
        <w:rPr>
          <w:b/>
          <w:bCs/>
        </w:rPr>
        <w:t>Exercise: 8</w:t>
      </w:r>
    </w:p>
    <w:p>
      <w:pPr>
        <w:rPr>
          <w:b/>
          <w:bCs/>
        </w:rPr>
      </w:pPr>
      <w:r>
        <w:rPr>
          <w:b/>
          <w:bCs/>
        </w:rPr>
        <w:t>Reference Status Gender TestNewOrFollowUp</w:t>
      </w:r>
    </w:p>
    <w:p>
      <w:pPr>
        <w:rPr>
          <w:b/>
          <w:bCs/>
        </w:rPr>
      </w:pPr>
      <w:r>
        <w:rPr>
          <w:b/>
          <w:bCs/>
        </w:rPr>
        <w:t>1 KRXH Accepted Female Test1 New</w:t>
      </w:r>
    </w:p>
    <w:p>
      <w:pPr>
        <w:rPr>
          <w:b/>
          <w:bCs/>
        </w:rPr>
      </w:pPr>
      <w:r>
        <w:rPr>
          <w:b/>
          <w:bCs/>
        </w:rPr>
        <w:t>2 KRPT Accepted Male Test1 New</w:t>
      </w:r>
    </w:p>
    <w:p>
      <w:pPr>
        <w:rPr>
          <w:b/>
          <w:bCs/>
        </w:rPr>
      </w:pPr>
      <w:r>
        <w:rPr>
          <w:b/>
          <w:bCs/>
        </w:rPr>
        <w:t>3 FHRA Rejected Male Test2 New</w:t>
      </w:r>
    </w:p>
    <w:p>
      <w:pPr>
        <w:rPr>
          <w:b/>
          <w:bCs/>
        </w:rPr>
      </w:pPr>
      <w:r>
        <w:rPr>
          <w:b/>
          <w:bCs/>
        </w:rPr>
        <w:t>4 CZKK Accepted Female Test3 New</w:t>
      </w:r>
    </w:p>
    <w:p>
      <w:pPr>
        <w:rPr>
          <w:b/>
          <w:bCs/>
        </w:rPr>
      </w:pPr>
      <w:r>
        <w:rPr>
          <w:b/>
          <w:bCs/>
        </w:rPr>
        <w:t>5 CQTN Rejected Female Test1 New</w:t>
      </w:r>
    </w:p>
    <w:p>
      <w:pPr>
        <w:rPr>
          <w:b/>
          <w:bCs/>
        </w:rPr>
      </w:pPr>
      <w:r>
        <w:rPr>
          <w:b/>
          <w:bCs/>
        </w:rPr>
        <w:t>6 PZXW Accepted Female Test4 Follow-up</w:t>
      </w:r>
    </w:p>
    <w:p>
      <w:pPr>
        <w:rPr>
          <w:b/>
          <w:bCs/>
        </w:rPr>
      </w:pPr>
      <w:r>
        <w:rPr>
          <w:b/>
          <w:bCs/>
        </w:rPr>
        <w:t>7 SZRZ Rejected Male Test4 New</w:t>
      </w:r>
    </w:p>
    <w:p>
      <w:pPr>
        <w:rPr>
          <w:b/>
          <w:bCs/>
        </w:rPr>
      </w:pPr>
      <w:r>
        <w:rPr>
          <w:b/>
          <w:bCs/>
        </w:rPr>
        <w:t>8 RMZE Rejected Female Test2 New</w:t>
      </w:r>
    </w:p>
    <w:p>
      <w:pPr>
        <w:rPr>
          <w:b/>
          <w:bCs/>
        </w:rPr>
      </w:pPr>
      <w:r>
        <w:rPr>
          <w:b/>
          <w:bCs/>
        </w:rPr>
        <w:t>9 STNX Accepted Female Test3 New</w:t>
      </w:r>
      <w:bookmarkStart w:id="0" w:name="_GoBack"/>
      <w:bookmarkEnd w:id="0"/>
    </w:p>
    <w:p>
      <w:r>
        <w:rPr>
          <w:b/>
          <w:bCs/>
        </w:rPr>
        <w:t>10 TMDW Accepted Female Test1 New</w:t>
      </w:r>
    </w:p>
    <w:p>
      <w:pPr>
        <w:pStyle w:val="1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Load the dataset and Create a data frame and name it as dataframe1</w:t>
      </w:r>
    </w:p>
    <w:p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ind w:left="360"/>
      </w:pPr>
      <w:r>
        <w:t>dataframe1 &lt;- data.frame(</w:t>
      </w:r>
    </w:p>
    <w:p>
      <w:pPr>
        <w:ind w:left="360"/>
      </w:pPr>
      <w:r>
        <w:t xml:space="preserve">  "Reference" = c("KRXH", "KRPT", "FHRA", "CZKK", "CQTN", "PZXW", "SZRZ", "RMZE", "STNX", "TMDW"),</w:t>
      </w:r>
    </w:p>
    <w:p>
      <w:pPr>
        <w:ind w:left="360"/>
      </w:pPr>
      <w:r>
        <w:t xml:space="preserve">  "Status" = c("Accepted", "Accepted", "Rejected", "Accepted", "Rejected", "Accepted", "Rejected", "Rejected", "Accepted", "Accepted"),</w:t>
      </w:r>
    </w:p>
    <w:p>
      <w:pPr>
        <w:ind w:left="360"/>
      </w:pPr>
      <w:r>
        <w:t xml:space="preserve">  "Gender" = c("Female", "Male", "Male", "Female", "Female", "Female", "Male", "Female", "Female", "Female"),</w:t>
      </w:r>
    </w:p>
    <w:p>
      <w:pPr>
        <w:ind w:left="360"/>
      </w:pPr>
      <w:r>
        <w:t xml:space="preserve">  "TestNewOrFollowUp" = c("Test1", "Test1", "Test2", "Test3", "Test1", "Test4", "Test4", "Test2", "Test3", "Test1")</w:t>
      </w:r>
    </w:p>
    <w:p>
      <w:pPr>
        <w:ind w:left="360"/>
      </w:pPr>
      <w:r>
        <w:t>)</w:t>
      </w: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  <w:r>
        <w:rPr>
          <w:b/>
          <w:bCs/>
        </w:rPr>
        <w:t>OUTPUT:</w:t>
      </w:r>
    </w:p>
    <w:p>
      <w:pPr>
        <w:ind w:left="36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595854" cy="557602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5854" cy="55760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Exercise: 9</w:t>
      </w:r>
    </w:p>
    <w:p>
      <w:pPr>
        <w:ind w:left="360"/>
        <w:rPr>
          <w:b/>
          <w:bCs/>
        </w:rPr>
      </w:pPr>
      <w:r>
        <w:rPr>
          <w:b/>
          <w:bCs/>
        </w:rPr>
        <w:t>i) Use Two Categorical Variables and Discover the relationships within a</w:t>
      </w:r>
    </w:p>
    <w:p>
      <w:pPr>
        <w:ind w:left="360"/>
        <w:rPr>
          <w:b/>
          <w:bCs/>
        </w:rPr>
      </w:pPr>
      <w:r>
        <w:rPr>
          <w:b/>
          <w:bCs/>
        </w:rPr>
        <w:t>dataset</w:t>
      </w:r>
    </w:p>
    <w:p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ind w:left="360"/>
      </w:pPr>
      <w:r>
        <w:t># Load the dataset</w:t>
      </w:r>
    </w:p>
    <w:p>
      <w:pPr>
        <w:ind w:left="360"/>
      </w:pPr>
      <w:r>
        <w:t>data(mtcars)</w:t>
      </w:r>
    </w:p>
    <w:p>
      <w:pPr>
        <w:ind w:left="360"/>
      </w:pPr>
      <w:r>
        <w:t># View the first few rows of the dataset</w:t>
      </w:r>
    </w:p>
    <w:p>
      <w:pPr>
        <w:ind w:left="360"/>
      </w:pPr>
      <w:r>
        <w:t>head(mtcars)</w:t>
      </w:r>
    </w:p>
    <w:p>
      <w:pPr>
        <w:ind w:left="360"/>
      </w:pPr>
      <w:r>
        <w:t># Explore the relationship between gear and vs variables</w:t>
      </w:r>
    </w:p>
    <w:p>
      <w:pPr>
        <w:ind w:left="360"/>
      </w:pPr>
      <w:r>
        <w:t>table1 &lt;- table(mtcars$gear, mtcars$vs)</w:t>
      </w:r>
    </w:p>
    <w:p>
      <w:pPr>
        <w:ind w:left="360"/>
      </w:pPr>
      <w:r>
        <w:t>print(table1)</w:t>
      </w:r>
    </w:p>
    <w:p>
      <w:pPr>
        <w:ind w:left="360"/>
      </w:pPr>
      <w:r>
        <w:t># Calculate the percentage of each combination of gear and vs variables</w:t>
      </w:r>
    </w:p>
    <w:p>
      <w:pPr>
        <w:ind w:left="360"/>
      </w:pPr>
      <w:r>
        <w:t>table2 &lt;- prop.table(table1, margin = 1) * 100</w:t>
      </w:r>
    </w:p>
    <w:p>
      <w:pPr>
        <w:ind w:left="360"/>
      </w:pPr>
      <w:r>
        <w:t>print(table2)</w:t>
      </w:r>
    </w:p>
    <w:p>
      <w:pPr>
        <w:ind w:left="360"/>
      </w:pPr>
      <w:r>
        <w:t># Visualize the relationship between gear and vs variables using a stacked bar plot</w:t>
      </w:r>
    </w:p>
    <w:p>
      <w:pPr>
        <w:ind w:left="360"/>
      </w:pPr>
      <w:r>
        <w:t>barplot(table2, beside = TRUE, legend.text = TRUE, main = "Relationship between gear and vs variables", xlab = "Gear", ylab = "Percentage")</w:t>
      </w:r>
    </w:p>
    <w:p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ind w:left="360"/>
      </w:pPr>
      <w:r>
        <w:drawing>
          <wp:inline distT="0" distB="0" distL="0" distR="0">
            <wp:extent cx="5731510" cy="58737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87375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 Next, using the xtabs() function, apply two variables from “dataframe1 “, to</w:t>
      </w:r>
    </w:p>
    <w:p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table delineating the relationship between the “Reference”</w:t>
      </w:r>
    </w:p>
    <w:p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category, and the “Status” category.</w:t>
      </w:r>
    </w:p>
    <w:p>
      <w:pPr>
        <w:ind w:left="360"/>
        <w:rPr>
          <w:b/>
          <w:bCs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the file in the name of dataframe2</w:t>
      </w:r>
    </w:p>
    <w:p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ind w:left="360"/>
      </w:pPr>
      <w:r>
        <w:t># Use xtabs() to create a table showing the relationship between Reference and Status</w:t>
      </w:r>
    </w:p>
    <w:p>
      <w:pPr>
        <w:ind w:left="360"/>
      </w:pPr>
      <w:r>
        <w:t>table3 &lt;- xtabs(~ Reference + Status, data = dataframe1)</w:t>
      </w:r>
    </w:p>
    <w:p>
      <w:pPr>
        <w:ind w:left="360"/>
      </w:pPr>
    </w:p>
    <w:p>
      <w:pPr>
        <w:ind w:left="360"/>
      </w:pPr>
      <w:r>
        <w:t># View the table</w:t>
      </w:r>
    </w:p>
    <w:p>
      <w:pPr>
        <w:ind w:left="360"/>
      </w:pPr>
      <w:r>
        <w:t>print(table3)</w:t>
      </w:r>
    </w:p>
    <w:p>
      <w:pPr>
        <w:ind w:left="360"/>
      </w:pPr>
    </w:p>
    <w:p>
      <w:pPr>
        <w:ind w:left="360"/>
      </w:pPr>
      <w:r>
        <w:t># Save the table as a data frame named dataframe2</w:t>
      </w:r>
    </w:p>
    <w:p>
      <w:pPr>
        <w:ind w:left="360"/>
      </w:pPr>
      <w:r>
        <w:t>dataframe2 &lt;- as.data.frame(table3)</w:t>
      </w:r>
    </w:p>
    <w:p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r>
        <w:drawing>
          <wp:inline distT="0" distB="0" distL="0" distR="0">
            <wp:extent cx="5731510" cy="418338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3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ind w:left="360"/>
      </w:pP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Exercise: 10</w:t>
      </w:r>
    </w:p>
    <w:p>
      <w:pPr>
        <w:ind w:left="360"/>
        <w:rPr>
          <w:b/>
          <w:bCs/>
        </w:rPr>
      </w:pPr>
      <w:r>
        <w:rPr>
          <w:b/>
          <w:bCs/>
        </w:rPr>
        <w:t>Use the same data frame using three Categorical Variables create a Multi-Dimensional Table</w:t>
      </w:r>
    </w:p>
    <w:p>
      <w:pPr>
        <w:ind w:left="360"/>
        <w:rPr>
          <w:b/>
          <w:bCs/>
        </w:rPr>
      </w:pPr>
      <w:r>
        <w:rPr>
          <w:b/>
          <w:bCs/>
        </w:rPr>
        <w:t>Apply three variables from “dataframe1” to create a Multi-Dimensional Cross-Tabulation of</w:t>
      </w:r>
    </w:p>
    <w:p>
      <w:pPr>
        <w:ind w:left="360"/>
        <w:rPr>
          <w:b/>
          <w:bCs/>
        </w:rPr>
      </w:pPr>
      <w:r>
        <w:rPr>
          <w:b/>
          <w:bCs/>
        </w:rPr>
        <w:t>“Status“, “Gender“, and “Test“.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# Use xtabs() to create a multi-dimensional cross-tabulation of Status, Gender, and Test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table4 &lt;- xtabs(~ Status + Gender + TestNewOrFollowUp, data = dataframe1)</w:t>
      </w:r>
    </w:p>
    <w:p>
      <w:pPr>
        <w:ind w:left="360"/>
        <w:rPr>
          <w:sz w:val="24"/>
          <w:szCs w:val="24"/>
        </w:rPr>
      </w:pP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# View the table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print(table4)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inline distT="0" distB="0" distL="0" distR="0">
            <wp:extent cx="5287679" cy="450839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7679" cy="45083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Exercise: 11</w:t>
      </w:r>
    </w:p>
    <w:p>
      <w:pPr>
        <w:ind w:left="360"/>
        <w:rPr>
          <w:b/>
          <w:bCs/>
        </w:rPr>
      </w:pPr>
      <w:r>
        <w:rPr>
          <w:b/>
          <w:bCs/>
        </w:rPr>
        <w:t>Row Percentages</w:t>
      </w:r>
    </w:p>
    <w:p>
      <w:pPr>
        <w:ind w:left="360"/>
        <w:rPr>
          <w:b/>
          <w:bCs/>
        </w:rPr>
      </w:pPr>
      <w:r>
        <w:rPr>
          <w:b/>
          <w:bCs/>
        </w:rPr>
        <w:t>The R package “tigerstats” is required for the next two exercises.</w:t>
      </w:r>
    </w:p>
    <w:p>
      <w:pPr>
        <w:ind w:left="360"/>
        <w:rPr>
          <w:b/>
          <w:bCs/>
        </w:rPr>
      </w:pPr>
      <w:r>
        <w:rPr>
          <w:b/>
          <w:bCs/>
        </w:rPr>
        <w:t>1) Create an xtabs() formula that cross-tabulates “Status“, and “Test“.</w:t>
      </w:r>
    </w:p>
    <w:p>
      <w:pPr>
        <w:ind w:left="360"/>
        <w:rPr>
          <w:b/>
          <w:bCs/>
        </w:rPr>
      </w:pPr>
      <w:r>
        <w:rPr>
          <w:b/>
          <w:bCs/>
        </w:rPr>
        <w:t>2) Enclose the xtabs() formula in the tigerstats function, “rowPerc()” to display row</w:t>
      </w:r>
    </w:p>
    <w:p>
      <w:pPr>
        <w:ind w:left="360"/>
        <w:rPr>
          <w:b/>
          <w:bCs/>
        </w:rPr>
      </w:pPr>
      <w:r>
        <w:rPr>
          <w:b/>
          <w:bCs/>
        </w:rPr>
        <w:t>percentages for “Status” by “Test“.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Use xtabs() to create a table of Status by Test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table5 &lt;- xtabs(~ Status + TestNewOrFollowUp, data = dataframe1)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Use prop.table() to display row percentages for the table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prop.table(table5, margin = 1)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33175" cy="471927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3175" cy="47192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12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Column Percentages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Create an xtabs() formula that cross-tabulates “Status“, and “Test“.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Enclose the xtabs() formula in the tigerstats function, “colPerc()” to display row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percentages for “Status” by “Test“.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Use xtabs() to create a table of Status by Test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table6 &lt;- xtabs(~ Status + TestNewOrFollowUp, data = dataframe1)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Use prop.table() to display column percentages for the table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prop.table(table6, margin = 2)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61614" cy="4296409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61614" cy="42964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VISUALIZATION IN R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Write a program for creating a pie-chart in R using the input vector(21,62,10,53). Provide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labels for the chart as ‘London’, ‘New York’, ‘Singapore’, ‘Mumbai’. Add a title to the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chart as ‘city pie-chart’ and add a legend at the top right corner of the chart.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input &lt;- c(21, 62, 10, 53)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labels &lt;- c("London", "New York", "Singapore", "Mumbai")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pie(input, labels = labels, main = "City Pie-Chart")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legend("topright", legend = labels, fill = rainbow(length(input)), 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title = "Cities", cex = 0.8)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352228" cy="3943846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2228" cy="394384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Create a 3D Pie Chart for the dataset “political Knowledge” with suitable labels,colours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a legend at the top right corner of the chart.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Load the plotrix package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library(plotrix)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Define the dataset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political_knowledge &lt;- c(20, 30, 40, 10)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labels &lt;- c("Low", "Medium", "High", "Very High")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colors &lt;- c("red", "orange", "yellow", "green")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the 3D pie chart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pie3D(political_knowledge, labels = labels, explode = 0.1, col = colors, 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main = "Political Knowledge")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Add a legend to the chart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legend("topright", legend = labels, fill = colors, title = "Levels", 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cex = 0.8)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7409180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74091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Write a program for creating a bar chart using the vectors H=c(7,12,28,3,41) and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M=c(“mar”, “apr”, “may”, “jun”, “jul”). Add a title to the chart as “Revenue chart”.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Define the vectors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H &lt;- c(7, 12, 28, 3, 41)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M &lt;- c("mar", "apr", "may", "jun", "jul")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bar chart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barplot(H, names.arg = M, main = "Revenue chart")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657176" cy="4826441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7176" cy="48264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Make a histogram for the “AirPassengers“dataset, start at 100 on the x-axis, and from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values 200 to 700, make the bins 200 wide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Load the AirPassengers dataset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data(AirPassengers)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histogram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hist(AirPassengers, breaks = seq(100, 700, 200), xlim = c(100, 700),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main = "Air Passengers", xlab = "Passengers")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OUTPUT;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333461" cy="502475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33461" cy="50247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 Create a Boxplot graph for the relation between &amp;quot;mpg&amp;quot;(miles per galloon) and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&amp;quot;cyl&amp;quot;(number of Cylinders) for the dataset &amp;quot;mtcars&amp;quot; available in R Environment.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Load the "mtcars" dataset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data(mtcars)</w:t>
      </w:r>
    </w:p>
    <w:p>
      <w:pPr>
        <w:ind w:left="360"/>
        <w:rPr>
          <w:sz w:val="28"/>
          <w:szCs w:val="28"/>
        </w:rPr>
      </w:pP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boxplot graph for the relationship between "mpg" and "cyl"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>boxplot(mpg ~ cyl, data = mtcars, main = "Miles per Gallon by Number of Cylinders",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xlab = "Number of Cylinders", ylab = "Miles per Gallon")</w:t>
      </w:r>
    </w:p>
    <w:p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OUTPUT;</w:t>
      </w:r>
    </w:p>
    <w:p>
      <w:pPr>
        <w:ind w:left="36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615597" cy="4540194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15597" cy="454019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CF26890"/>
    <w:multiLevelType w:val="hybridMultilevel"/>
    <w:tmpl w:val="90EE735A"/>
    <w:lvl w:ilvl="0">
      <w:start w:val="1"/>
      <w:numFmt w:val="lowerRoman"/>
      <w:lvlRestart w:val="0"/>
      <w:lvlText w:val="%1)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Droid Sans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styles" Target="styles.xml"/><Relationship Id="rId14" Type="http://schemas.openxmlformats.org/officeDocument/2006/relationships/numbering" Target="numbering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17</Pages>
  <Words>930</Words>
  <Characters>5056</Characters>
  <Lines>199</Lines>
  <Paragraphs>143</Paragraphs>
  <CharactersWithSpaces>5875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balamanoharjavvaji6@gmail.com</dc:creator>
  <cp:lastModifiedBy>vivo user</cp:lastModifiedBy>
  <cp:revision>3</cp:revision>
  <dcterms:created xsi:type="dcterms:W3CDTF">2023-05-08T06:42:00Z</dcterms:created>
  <dcterms:modified xsi:type="dcterms:W3CDTF">2023-06-19T16:30:31Z</dcterms:modified>
</cp:coreProperties>
</file>